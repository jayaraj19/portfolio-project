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EF17FA" w:rsidP="00EF17FA">
      <w:pPr>
        <w:pStyle w:val="Title"/>
        <w:jc w:val="both"/>
      </w:pPr>
      <w:r>
        <w:t>Mr. Jayaraj Singh</w:t>
      </w:r>
    </w:p>
    <w:p w:rsidR="00141A4C" w:rsidRDefault="00EF17FA" w:rsidP="00141A4C">
      <w:r>
        <w:t>A/46, KMDA Housing Project,</w:t>
      </w:r>
      <w:r w:rsidR="00CF5179">
        <w:t xml:space="preserve"> </w:t>
      </w:r>
      <w:r>
        <w:t>Tollyguange, Kolkata -33</w:t>
      </w:r>
      <w:r w:rsidR="00141A4C">
        <w:t> | </w:t>
      </w:r>
      <w:r>
        <w:t>7980043271</w:t>
      </w:r>
      <w:r w:rsidR="00141A4C">
        <w:t> | </w:t>
      </w:r>
      <w:r>
        <w:t>jayaraj.cse.97@gmail.com</w:t>
      </w:r>
    </w:p>
    <w:p w:rsidR="006270A9" w:rsidRDefault="00BD2FC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7E8769E5DFCC42228FA0C086C3CD8E81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EF17FA">
      <w:r>
        <w:t>Engineer by Profession, Machine Learner by Heart.</w:t>
      </w:r>
    </w:p>
    <w:sdt>
      <w:sdtPr>
        <w:alias w:val="Education:"/>
        <w:tag w:val="Education:"/>
        <w:id w:val="807127995"/>
        <w:placeholder>
          <w:docPart w:val="C04AD1DDFD084E1C8C012472C48F0EC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CF5179" w:rsidRDefault="00EF17FA">
      <w:pPr>
        <w:pStyle w:val="Heading2"/>
      </w:pPr>
      <w:r>
        <w:t>Matriculation</w:t>
      </w:r>
      <w:r w:rsidR="009D5933">
        <w:t>|</w:t>
      </w:r>
      <w:r>
        <w:t>2014</w:t>
      </w:r>
      <w:r w:rsidR="009D5933">
        <w:t>|</w:t>
      </w:r>
      <w:r>
        <w:t>dav public school</w:t>
      </w:r>
      <w:r w:rsidR="00CF5179">
        <w:t>,</w:t>
      </w:r>
      <w:r w:rsidR="005F4A4B">
        <w:t xml:space="preserve"> </w:t>
      </w:r>
      <w:r w:rsidR="00CF5179">
        <w:t>raniganj</w:t>
      </w:r>
      <w:r w:rsidR="009D5933">
        <w:t> </w:t>
      </w:r>
      <w:r w:rsidR="005F4A4B">
        <w:t>, wb</w:t>
      </w:r>
    </w:p>
    <w:p w:rsidR="00CF5179" w:rsidRDefault="00CF5179">
      <w:pPr>
        <w:pStyle w:val="Heading2"/>
      </w:pPr>
    </w:p>
    <w:p w:rsidR="00CF5179" w:rsidRDefault="00CF5179">
      <w:pPr>
        <w:pStyle w:val="Heading2"/>
      </w:pPr>
      <w:r>
        <w:t>higher secoundary</w:t>
      </w:r>
      <w:r w:rsidR="009D5933">
        <w:t>| </w:t>
      </w:r>
      <w:r>
        <w:t>2017 | Lady a</w:t>
      </w:r>
      <w:r w:rsidR="005F4A4B">
        <w:t>nushia singhania educational</w:t>
      </w:r>
      <w:r>
        <w:t xml:space="preserve"> acadamy,</w:t>
      </w:r>
      <w:r w:rsidR="005F4A4B">
        <w:t xml:space="preserve"> jhalawar ,</w:t>
      </w:r>
      <w:r w:rsidR="00267B01">
        <w:t xml:space="preserve"> </w:t>
      </w:r>
      <w:bookmarkStart w:id="0" w:name="_GoBack"/>
      <w:bookmarkEnd w:id="0"/>
      <w:r>
        <w:t xml:space="preserve">rajasthan </w:t>
      </w:r>
      <w:r w:rsidR="00FB090F">
        <w:t xml:space="preserve"> </w:t>
      </w:r>
    </w:p>
    <w:p w:rsidR="00CF5179" w:rsidRDefault="00CF5179" w:rsidP="00CF5179">
      <w:pPr>
        <w:pStyle w:val="ListBullet"/>
      </w:pPr>
      <w:r>
        <w:t>Physics</w:t>
      </w:r>
    </w:p>
    <w:p w:rsidR="00CF5179" w:rsidRDefault="00CF5179" w:rsidP="00CF5179">
      <w:pPr>
        <w:pStyle w:val="ListBullet"/>
      </w:pPr>
      <w:r>
        <w:t>Chemistry</w:t>
      </w:r>
    </w:p>
    <w:p w:rsidR="00CF5179" w:rsidRDefault="00CF5179" w:rsidP="00CF5179">
      <w:pPr>
        <w:pStyle w:val="ListBullet"/>
      </w:pPr>
      <w:r>
        <w:t>Mathematics</w:t>
      </w:r>
    </w:p>
    <w:p w:rsidR="00CF5179" w:rsidRDefault="00CF5179" w:rsidP="00CF5179">
      <w:pPr>
        <w:pStyle w:val="ListBullet"/>
      </w:pPr>
      <w:r>
        <w:t>English</w:t>
      </w:r>
    </w:p>
    <w:p w:rsidR="00CF5179" w:rsidRDefault="00CF5179" w:rsidP="00CF5179">
      <w:pPr>
        <w:pStyle w:val="ListBullet"/>
      </w:pPr>
      <w:r>
        <w:t>Physical Education</w:t>
      </w:r>
    </w:p>
    <w:p w:rsidR="006270A9" w:rsidRDefault="00CF5179">
      <w:pPr>
        <w:pStyle w:val="Heading2"/>
      </w:pPr>
      <w:r>
        <w:t>b-tech| 2017</w:t>
      </w:r>
      <w:r w:rsidRPr="00CF5179">
        <w:t xml:space="preserve"> </w:t>
      </w:r>
      <w:r>
        <w:t>-present|jis collge of engineering</w:t>
      </w:r>
    </w:p>
    <w:p w:rsidR="00CF5179" w:rsidRPr="00FB090F" w:rsidRDefault="00CF5179" w:rsidP="00FB090F">
      <w:pPr>
        <w:pStyle w:val="ListBullet"/>
      </w:pPr>
      <w:r>
        <w:t>Computer science</w:t>
      </w:r>
    </w:p>
    <w:sdt>
      <w:sdtPr>
        <w:alias w:val="Skills &amp; Abilities:"/>
        <w:tag w:val="Skills &amp; Abilities:"/>
        <w:id w:val="458624136"/>
        <w:placeholder>
          <w:docPart w:val="71B9D588785D4199A077F9C4E475ABE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CF5179">
      <w:pPr>
        <w:pStyle w:val="Heading2"/>
      </w:pPr>
      <w:r>
        <w:t>programming</w:t>
      </w:r>
    </w:p>
    <w:p w:rsidR="006270A9" w:rsidRDefault="00FB090F">
      <w:pPr>
        <w:pStyle w:val="ListBullet"/>
      </w:pPr>
      <w:r>
        <w:t>Python</w:t>
      </w:r>
    </w:p>
    <w:p w:rsidR="00FB090F" w:rsidRDefault="00FB090F">
      <w:pPr>
        <w:pStyle w:val="ListBullet"/>
      </w:pPr>
      <w:r>
        <w:t>C++</w:t>
      </w:r>
    </w:p>
    <w:p w:rsidR="00FB090F" w:rsidRDefault="00FB090F">
      <w:pPr>
        <w:pStyle w:val="ListBullet"/>
      </w:pPr>
      <w:r>
        <w:t>HTML</w:t>
      </w:r>
    </w:p>
    <w:p w:rsidR="00FB090F" w:rsidRDefault="00FB090F">
      <w:pPr>
        <w:pStyle w:val="ListBullet"/>
      </w:pPr>
      <w:r>
        <w:t>CSS</w:t>
      </w:r>
    </w:p>
    <w:sdt>
      <w:sdtPr>
        <w:alias w:val="Communication:"/>
        <w:tag w:val="Communication:"/>
        <w:id w:val="-1153840069"/>
        <w:placeholder>
          <w:docPart w:val="CA34186A11D4453FB1C9194F2ED66AA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FB090F">
      <w:pPr>
        <w:pStyle w:val="ListBullet"/>
      </w:pPr>
      <w:r>
        <w:t>English</w:t>
      </w:r>
    </w:p>
    <w:p w:rsidR="00FB090F" w:rsidRDefault="00FB090F">
      <w:pPr>
        <w:pStyle w:val="ListBullet"/>
      </w:pPr>
      <w:r>
        <w:t>Hindi</w:t>
      </w:r>
    </w:p>
    <w:p w:rsidR="00FB090F" w:rsidRDefault="00FB090F" w:rsidP="00FB090F">
      <w:pPr>
        <w:pStyle w:val="ListBullet"/>
      </w:pPr>
      <w:r>
        <w:t>Bengali</w:t>
      </w:r>
    </w:p>
    <w:sdt>
      <w:sdtPr>
        <w:alias w:val="Leadership:"/>
        <w:tag w:val="Leadership:"/>
        <w:id w:val="1837562325"/>
        <w:placeholder>
          <w:docPart w:val="9349C50BF76448FB859BC71358F0EEF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Pr="00FB090F" w:rsidRDefault="00FB090F">
      <w:pPr>
        <w:pStyle w:val="ListBullet"/>
        <w:rPr>
          <w:b/>
        </w:rPr>
      </w:pPr>
      <w:r>
        <w:t xml:space="preserve">Leader of group project in college- </w:t>
      </w:r>
      <w:r w:rsidRPr="00FB090F">
        <w:rPr>
          <w:b/>
        </w:rPr>
        <w:t>cebez robotic arm</w:t>
      </w:r>
    </w:p>
    <w:sdt>
      <w:sdtPr>
        <w:alias w:val="Experience:"/>
        <w:tag w:val="Experience:"/>
        <w:id w:val="171684534"/>
        <w:placeholder>
          <w:docPart w:val="29B73139E4B541A7AE37E5C72E04435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FB090F">
      <w:pPr>
        <w:pStyle w:val="Heading2"/>
      </w:pPr>
      <w:r>
        <w:t>projects</w:t>
      </w:r>
    </w:p>
    <w:p w:rsidR="006270A9" w:rsidRDefault="00FB090F">
      <w:pPr>
        <w:pStyle w:val="ListBullet"/>
      </w:pPr>
      <w:r>
        <w:t>CEBEZ ROBOTIC ARM</w:t>
      </w:r>
    </w:p>
    <w:p w:rsidR="001B29CF" w:rsidRPr="001B29CF" w:rsidRDefault="001B29CF" w:rsidP="00FB090F">
      <w:pPr>
        <w:pStyle w:val="ListBullet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C0" w:rsidRDefault="00BD2FC0">
      <w:pPr>
        <w:spacing w:after="0"/>
      </w:pPr>
      <w:r>
        <w:separator/>
      </w:r>
    </w:p>
  </w:endnote>
  <w:endnote w:type="continuationSeparator" w:id="0">
    <w:p w:rsidR="00BD2FC0" w:rsidRDefault="00BD2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090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C0" w:rsidRDefault="00BD2FC0">
      <w:pPr>
        <w:spacing w:after="0"/>
      </w:pPr>
      <w:r>
        <w:separator/>
      </w:r>
    </w:p>
  </w:footnote>
  <w:footnote w:type="continuationSeparator" w:id="0">
    <w:p w:rsidR="00BD2FC0" w:rsidRDefault="00BD2F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FA"/>
    <w:rsid w:val="000A4F59"/>
    <w:rsid w:val="00141A4C"/>
    <w:rsid w:val="001B29CF"/>
    <w:rsid w:val="00267B01"/>
    <w:rsid w:val="0028220F"/>
    <w:rsid w:val="00356C14"/>
    <w:rsid w:val="005F4A4B"/>
    <w:rsid w:val="00617B26"/>
    <w:rsid w:val="006270A9"/>
    <w:rsid w:val="00675956"/>
    <w:rsid w:val="00681034"/>
    <w:rsid w:val="00816216"/>
    <w:rsid w:val="0087734B"/>
    <w:rsid w:val="009D5933"/>
    <w:rsid w:val="00BD2FC0"/>
    <w:rsid w:val="00BD768D"/>
    <w:rsid w:val="00C61F8E"/>
    <w:rsid w:val="00CF5179"/>
    <w:rsid w:val="00DB6B37"/>
    <w:rsid w:val="00E83E4B"/>
    <w:rsid w:val="00EF17FA"/>
    <w:rsid w:val="00FB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7F829"/>
  <w15:chartTrackingRefBased/>
  <w15:docId w15:val="{0271C57B-0E3F-491A-A2EC-10AACF9D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raj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8769E5DFCC42228FA0C086C3CD8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88F97-8D5A-44F0-B84E-4216D809CB83}"/>
      </w:docPartPr>
      <w:docPartBody>
        <w:p w:rsidR="00467144" w:rsidRDefault="009569D2">
          <w:pPr>
            <w:pStyle w:val="7E8769E5DFCC42228FA0C086C3CD8E81"/>
          </w:pPr>
          <w:r>
            <w:t>Objective</w:t>
          </w:r>
        </w:p>
      </w:docPartBody>
    </w:docPart>
    <w:docPart>
      <w:docPartPr>
        <w:name w:val="C04AD1DDFD084E1C8C012472C48F0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664A-ED2E-4D83-B65B-027D25678215}"/>
      </w:docPartPr>
      <w:docPartBody>
        <w:p w:rsidR="00467144" w:rsidRDefault="009569D2">
          <w:pPr>
            <w:pStyle w:val="C04AD1DDFD084E1C8C012472C48F0EC2"/>
          </w:pPr>
          <w:r>
            <w:t>Education</w:t>
          </w:r>
        </w:p>
      </w:docPartBody>
    </w:docPart>
    <w:docPart>
      <w:docPartPr>
        <w:name w:val="71B9D588785D4199A077F9C4E475A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C4A5C-2486-474D-A5F5-853F8CF90E82}"/>
      </w:docPartPr>
      <w:docPartBody>
        <w:p w:rsidR="00467144" w:rsidRDefault="009569D2">
          <w:pPr>
            <w:pStyle w:val="71B9D588785D4199A077F9C4E475ABEB"/>
          </w:pPr>
          <w:r>
            <w:t>Skills &amp; Abilities</w:t>
          </w:r>
        </w:p>
      </w:docPartBody>
    </w:docPart>
    <w:docPart>
      <w:docPartPr>
        <w:name w:val="CA34186A11D4453FB1C9194F2ED6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5C1A-0099-4496-AD7F-2E4CD3167789}"/>
      </w:docPartPr>
      <w:docPartBody>
        <w:p w:rsidR="00467144" w:rsidRDefault="009569D2">
          <w:pPr>
            <w:pStyle w:val="CA34186A11D4453FB1C9194F2ED66AA6"/>
          </w:pPr>
          <w:r>
            <w:t>Communication</w:t>
          </w:r>
        </w:p>
      </w:docPartBody>
    </w:docPart>
    <w:docPart>
      <w:docPartPr>
        <w:name w:val="9349C50BF76448FB859BC71358F0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A2959-9852-4716-ADAD-28F5E20831CB}"/>
      </w:docPartPr>
      <w:docPartBody>
        <w:p w:rsidR="00467144" w:rsidRDefault="009569D2">
          <w:pPr>
            <w:pStyle w:val="9349C50BF76448FB859BC71358F0EEFE"/>
          </w:pPr>
          <w:r>
            <w:t>Leadership</w:t>
          </w:r>
        </w:p>
      </w:docPartBody>
    </w:docPart>
    <w:docPart>
      <w:docPartPr>
        <w:name w:val="29B73139E4B541A7AE37E5C72E044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A23B2-DEE5-451F-BF30-4DA01702548B}"/>
      </w:docPartPr>
      <w:docPartBody>
        <w:p w:rsidR="00467144" w:rsidRDefault="009569D2">
          <w:pPr>
            <w:pStyle w:val="29B73139E4B541A7AE37E5C72E04435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D2"/>
    <w:rsid w:val="00467144"/>
    <w:rsid w:val="0071205D"/>
    <w:rsid w:val="0095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EBD0EA17364BB0BED358459AD28DAD">
    <w:name w:val="5BEBD0EA17364BB0BED358459AD28DAD"/>
  </w:style>
  <w:style w:type="paragraph" w:customStyle="1" w:styleId="C8C02E24533548A59899FC4318C2F9BA">
    <w:name w:val="C8C02E24533548A59899FC4318C2F9BA"/>
  </w:style>
  <w:style w:type="paragraph" w:customStyle="1" w:styleId="F0B5DA1658A14D0DBBABE9A06729A1EE">
    <w:name w:val="F0B5DA1658A14D0DBBABE9A06729A1EE"/>
  </w:style>
  <w:style w:type="paragraph" w:customStyle="1" w:styleId="2C3A8C2D82A4492CB5CAA8EA3D3851DD">
    <w:name w:val="2C3A8C2D82A4492CB5CAA8EA3D3851DD"/>
  </w:style>
  <w:style w:type="paragraph" w:customStyle="1" w:styleId="7E8769E5DFCC42228FA0C086C3CD8E81">
    <w:name w:val="7E8769E5DFCC42228FA0C086C3CD8E81"/>
  </w:style>
  <w:style w:type="paragraph" w:customStyle="1" w:styleId="0DE0EA77771C49ADB064860EC0738C2E">
    <w:name w:val="0DE0EA77771C49ADB064860EC0738C2E"/>
  </w:style>
  <w:style w:type="paragraph" w:customStyle="1" w:styleId="C04AD1DDFD084E1C8C012472C48F0EC2">
    <w:name w:val="C04AD1DDFD084E1C8C012472C48F0EC2"/>
  </w:style>
  <w:style w:type="paragraph" w:customStyle="1" w:styleId="14E42BD72E9649BF9DCB54F0E49E052A">
    <w:name w:val="14E42BD72E9649BF9DCB54F0E49E052A"/>
  </w:style>
  <w:style w:type="paragraph" w:customStyle="1" w:styleId="25898D3FAB244EF99ECD42296F746719">
    <w:name w:val="25898D3FAB244EF99ECD42296F746719"/>
  </w:style>
  <w:style w:type="paragraph" w:customStyle="1" w:styleId="0879DBA696AC4C5990773DF58E2BAF1D">
    <w:name w:val="0879DBA696AC4C5990773DF58E2BAF1D"/>
  </w:style>
  <w:style w:type="paragraph" w:customStyle="1" w:styleId="D68B3356E4D74E33B05F13B42271B215">
    <w:name w:val="D68B3356E4D74E33B05F13B42271B215"/>
  </w:style>
  <w:style w:type="paragraph" w:customStyle="1" w:styleId="D6923326CC9C4ECC91CE307D6B948A13">
    <w:name w:val="D6923326CC9C4ECC91CE307D6B948A13"/>
  </w:style>
  <w:style w:type="paragraph" w:customStyle="1" w:styleId="9C7A246340B84EE1959E42C9DD1F0CFB">
    <w:name w:val="9C7A246340B84EE1959E42C9DD1F0CFB"/>
  </w:style>
  <w:style w:type="paragraph" w:customStyle="1" w:styleId="57CE221A4AA54CDD88194487934DFEE8">
    <w:name w:val="57CE221A4AA54CDD88194487934DFEE8"/>
  </w:style>
  <w:style w:type="paragraph" w:customStyle="1" w:styleId="D7E4A0F2D71D4F1FB88D11BCEDE06F7F">
    <w:name w:val="D7E4A0F2D71D4F1FB88D11BCEDE06F7F"/>
  </w:style>
  <w:style w:type="paragraph" w:customStyle="1" w:styleId="71B9D588785D4199A077F9C4E475ABEB">
    <w:name w:val="71B9D588785D4199A077F9C4E475ABEB"/>
  </w:style>
  <w:style w:type="paragraph" w:customStyle="1" w:styleId="06C94BF44BCE4EA68E6B4EA3593B45FE">
    <w:name w:val="06C94BF44BCE4EA68E6B4EA3593B45FE"/>
  </w:style>
  <w:style w:type="paragraph" w:customStyle="1" w:styleId="D968127D618E421C8433DC1A3AA3F912">
    <w:name w:val="D968127D618E421C8433DC1A3AA3F912"/>
  </w:style>
  <w:style w:type="paragraph" w:customStyle="1" w:styleId="35D05BE3EA754E93ACD37F78B950F8AC">
    <w:name w:val="35D05BE3EA754E93ACD37F78B950F8AC"/>
  </w:style>
  <w:style w:type="paragraph" w:customStyle="1" w:styleId="F8F757597619491FADD8228BC5A51D7E">
    <w:name w:val="F8F757597619491FADD8228BC5A51D7E"/>
  </w:style>
  <w:style w:type="paragraph" w:customStyle="1" w:styleId="CA34186A11D4453FB1C9194F2ED66AA6">
    <w:name w:val="CA34186A11D4453FB1C9194F2ED66AA6"/>
  </w:style>
  <w:style w:type="paragraph" w:customStyle="1" w:styleId="2488BE28961A4736BE00B8EA9C406BE9">
    <w:name w:val="2488BE28961A4736BE00B8EA9C406BE9"/>
  </w:style>
  <w:style w:type="paragraph" w:customStyle="1" w:styleId="9349C50BF76448FB859BC71358F0EEFE">
    <w:name w:val="9349C50BF76448FB859BC71358F0EEFE"/>
  </w:style>
  <w:style w:type="paragraph" w:customStyle="1" w:styleId="8F0F91468D11491ABF94AA1DF611F1F2">
    <w:name w:val="8F0F91468D11491ABF94AA1DF611F1F2"/>
  </w:style>
  <w:style w:type="paragraph" w:customStyle="1" w:styleId="29B73139E4B541A7AE37E5C72E044355">
    <w:name w:val="29B73139E4B541A7AE37E5C72E044355"/>
  </w:style>
  <w:style w:type="paragraph" w:customStyle="1" w:styleId="A165D726CF4D41AE831DEA625F72EB62">
    <w:name w:val="A165D726CF4D41AE831DEA625F72EB62"/>
  </w:style>
  <w:style w:type="paragraph" w:customStyle="1" w:styleId="CE5DD9C1D7C44C4681DEA9E2CD7D8B52">
    <w:name w:val="CE5DD9C1D7C44C4681DEA9E2CD7D8B52"/>
  </w:style>
  <w:style w:type="paragraph" w:customStyle="1" w:styleId="DA1ECB32B00A46A29B24E66ABB2CFB05">
    <w:name w:val="DA1ECB32B00A46A29B24E66ABB2CFB05"/>
  </w:style>
  <w:style w:type="paragraph" w:customStyle="1" w:styleId="D72CF34D82B04BE3A52BD5C0872AB2DE">
    <w:name w:val="D72CF34D82B04BE3A52BD5C0872AB2DE"/>
  </w:style>
  <w:style w:type="paragraph" w:customStyle="1" w:styleId="BCE09531DAB3467C9D0E3758353092CE">
    <w:name w:val="BCE09531DAB3467C9D0E3758353092CE"/>
  </w:style>
  <w:style w:type="paragraph" w:customStyle="1" w:styleId="199E43A0720B488FB6B629F32CC52353">
    <w:name w:val="199E43A0720B488FB6B629F32CC52353"/>
  </w:style>
  <w:style w:type="paragraph" w:customStyle="1" w:styleId="4BF41DF746F54631B1AB90E1CF329147">
    <w:name w:val="4BF41DF746F54631B1AB90E1CF329147"/>
  </w:style>
  <w:style w:type="paragraph" w:customStyle="1" w:styleId="DF2773CE1F0942B7AD8C5AD3AD101D6F">
    <w:name w:val="DF2773CE1F0942B7AD8C5AD3AD101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07D2-5996-4223-B0DB-E183C2D6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jayraj</dc:creator>
  <cp:keywords/>
  <cp:lastModifiedBy>Jayaraj Singh</cp:lastModifiedBy>
  <cp:revision>4</cp:revision>
  <dcterms:created xsi:type="dcterms:W3CDTF">2017-10-20T12:03:00Z</dcterms:created>
  <dcterms:modified xsi:type="dcterms:W3CDTF">2017-10-20T12:37:00Z</dcterms:modified>
  <cp:version/>
</cp:coreProperties>
</file>